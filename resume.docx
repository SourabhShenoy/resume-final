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10E78BB1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bookmarkStart w:id="0" w:name="_GoBack"/>
      <w:bookmarkEnd w:id="0"/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</w:p>
    <w:p w14:paraId="24D6B3A1" w14:textId="1198BA0F" w:rsidR="00997D5D" w:rsidRPr="00436BC8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No. 803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  <w:t xml:space="preserve"> </w:t>
      </w:r>
      <w:r w:rsidR="00DF3AFC" w:rsidRPr="00DF3AFC">
        <w:rPr>
          <w:color w:val="auto"/>
          <w:sz w:val="22"/>
          <w:szCs w:val="22"/>
        </w:rPr>
        <w:t>979-985-8599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5FE1C73E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1232F3F" w:rsidR="00064D1F" w:rsidRPr="00451F65" w:rsidRDefault="00E836F6" w:rsidP="00E836F6">
      <w:pPr>
        <w:jc w:val="center"/>
        <w:rPr>
          <w:color w:val="0070C0"/>
          <w:sz w:val="24"/>
          <w:szCs w:val="24"/>
          <w:u w:val="single"/>
        </w:rPr>
      </w:pPr>
      <w:r w:rsidRPr="00451F65">
        <w:rPr>
          <w:rFonts w:eastAsiaTheme="majorEastAsia" w:cstheme="majorBidi"/>
          <w:caps/>
          <w:color w:val="0070C0"/>
          <w:sz w:val="24"/>
          <w:szCs w:val="24"/>
          <w:u w:val="single"/>
        </w:rPr>
        <w:t>E</w:t>
      </w:r>
      <w:r w:rsidR="00064D1F" w:rsidRPr="00451F65">
        <w:rPr>
          <w:rFonts w:eastAsiaTheme="majorEastAsia" w:cstheme="majorBidi"/>
          <w:caps/>
          <w:color w:val="0070C0"/>
          <w:sz w:val="24"/>
          <w:szCs w:val="24"/>
          <w:u w:val="single"/>
        </w:rPr>
        <w:t>DUCATION</w: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271E4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02A00C30" w:rsidR="00156BD4" w:rsidRPr="008D71A7" w:rsidRDefault="00156BD4" w:rsidP="00CA14ED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7E6049">
              <w:rPr>
                <w:b/>
                <w:color w:val="auto"/>
              </w:rPr>
              <w:t xml:space="preserve">     </w:t>
            </w:r>
            <w:r w:rsidR="00CA14ED">
              <w:rPr>
                <w:b/>
                <w:color w:val="auto"/>
              </w:rPr>
              <w:t xml:space="preserve"> </w:t>
            </w:r>
            <w:r w:rsidR="00F10CFC">
              <w:rPr>
                <w:b/>
                <w:color w:val="auto"/>
              </w:rPr>
              <w:t xml:space="preserve"> 3.66</w:t>
            </w:r>
            <w:r w:rsidR="007E6049">
              <w:rPr>
                <w:b/>
                <w:color w:val="auto"/>
              </w:rPr>
              <w:t>/4.0</w:t>
            </w:r>
            <w:r w:rsidR="006A7A7D">
              <w:rPr>
                <w:b/>
                <w:color w:val="auto"/>
              </w:rPr>
              <w:t xml:space="preserve">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D7285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622D7C85" w:rsidR="00AA54DC" w:rsidRPr="00436BC8" w:rsidRDefault="00F10CFC" w:rsidP="00AA54DC">
            <w:pPr>
              <w:pStyle w:val="ResumeText"/>
              <w:spacing w:before="0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</w:t>
            </w:r>
            <w:r w:rsidR="00156BD4">
              <w:rPr>
                <w:b w:val="0"/>
                <w:color w:val="auto"/>
                <w:sz w:val="22"/>
                <w:szCs w:val="22"/>
              </w:rPr>
              <w:t xml:space="preserve"> Computer Science</w:t>
            </w:r>
            <w:r>
              <w:rPr>
                <w:b w:val="0"/>
                <w:color w:val="auto"/>
                <w:sz w:val="22"/>
                <w:szCs w:val="22"/>
              </w:rPr>
              <w:t xml:space="preserve"> (MCS)</w:t>
            </w:r>
            <w:r w:rsidR="00AA54DC">
              <w:rPr>
                <w:b w:val="0"/>
                <w:color w:val="auto"/>
                <w:sz w:val="22"/>
                <w:szCs w:val="22"/>
              </w:rPr>
              <w:br/>
            </w:r>
          </w:p>
        </w:tc>
        <w:tc>
          <w:tcPr>
            <w:tcW w:w="3240" w:type="dxa"/>
          </w:tcPr>
          <w:p w14:paraId="631F04AF" w14:textId="0EBE8626" w:rsidR="00156BD4" w:rsidRPr="00271E45" w:rsidRDefault="00271E45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      Fall ‘</w:t>
            </w:r>
            <w:r w:rsidR="00154862" w:rsidRPr="00271E45">
              <w:rPr>
                <w:color w:val="auto"/>
              </w:rPr>
              <w:t>16 –</w:t>
            </w:r>
            <w:r>
              <w:rPr>
                <w:color w:val="auto"/>
              </w:rPr>
              <w:t xml:space="preserve"> Summer</w:t>
            </w:r>
            <w:r w:rsidR="00986445" w:rsidRPr="00271E45">
              <w:rPr>
                <w:color w:val="auto"/>
              </w:rPr>
              <w:t xml:space="preserve"> </w:t>
            </w:r>
            <w:r>
              <w:rPr>
                <w:color w:val="auto"/>
              </w:rPr>
              <w:t>‘</w:t>
            </w:r>
            <w:r w:rsidR="00154862" w:rsidRPr="00271E45">
              <w:rPr>
                <w:color w:val="auto"/>
              </w:rPr>
              <w:t>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271E45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080A8A56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 xml:space="preserve">CGPA: </w:t>
            </w:r>
            <w:r w:rsidR="007E6049">
              <w:rPr>
                <w:b/>
                <w:color w:val="auto"/>
              </w:rPr>
              <w:t xml:space="preserve">           </w:t>
            </w:r>
            <w:r w:rsidR="00BB3427">
              <w:rPr>
                <w:b/>
                <w:color w:val="auto"/>
              </w:rPr>
              <w:t>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2D77C3BA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2D11B43A" w14:textId="194528A8" w:rsidR="006F3334" w:rsidRPr="00451F65" w:rsidRDefault="00AA54DC" w:rsidP="006F3334">
      <w:pPr>
        <w:pStyle w:val="Heading1"/>
        <w:spacing w:line="240" w:lineRule="auto"/>
        <w:jc w:val="center"/>
        <w:rPr>
          <w:rFonts w:asciiTheme="minorHAnsi" w:hAnsiTheme="minorHAnsi"/>
          <w:color w:val="0070C0"/>
          <w:sz w:val="24"/>
          <w:szCs w:val="24"/>
          <w:u w:val="single"/>
        </w:rPr>
      </w:pPr>
      <w:r w:rsidRPr="00451F65">
        <w:rPr>
          <w:rFonts w:asciiTheme="minorHAnsi" w:hAnsiTheme="minorHAnsi"/>
          <w:color w:val="0070C0"/>
          <w:sz w:val="24"/>
          <w:szCs w:val="24"/>
          <w:u w:val="single"/>
        </w:rPr>
        <w:t>experience</w:t>
      </w:r>
    </w:p>
    <w:p w14:paraId="7F613041" w14:textId="6C5827B4" w:rsidR="00C541B3" w:rsidRPr="005C485A" w:rsidRDefault="00166D59" w:rsidP="00166D59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color w:val="auto"/>
          <w:sz w:val="22"/>
          <w:szCs w:val="22"/>
        </w:rPr>
        <w:t>Amazon SDE Intern,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 xml:space="preserve"> Seattle</w:t>
      </w:r>
      <w:r w:rsidR="00C541B3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C541B3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C541B3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                      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ab/>
      </w:r>
      <w:r w:rsidR="00C541B3">
        <w:rPr>
          <w:rFonts w:asciiTheme="minorHAnsi" w:hAnsiTheme="minorHAnsi"/>
          <w:b/>
          <w:color w:val="auto"/>
          <w:sz w:val="22"/>
          <w:szCs w:val="22"/>
        </w:rPr>
        <w:tab/>
      </w:r>
      <w:r w:rsidR="00C541B3">
        <w:rPr>
          <w:rFonts w:asciiTheme="minorHAnsi" w:hAnsiTheme="minorHAnsi"/>
          <w:color w:val="auto"/>
          <w:sz w:val="22"/>
          <w:szCs w:val="22"/>
        </w:rPr>
        <w:t>Summer 2017</w:t>
      </w:r>
    </w:p>
    <w:p w14:paraId="489F686F" w14:textId="11F68E4B" w:rsidR="00C541B3" w:rsidRDefault="00C541B3" w:rsidP="00C541B3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Wrote a service that handles address updates for recurring deliveries such as Amazon Subscribe and Save. </w:t>
      </w:r>
      <w:r>
        <w:rPr>
          <w:color w:val="auto"/>
          <w:sz w:val="22"/>
          <w:szCs w:val="22"/>
        </w:rPr>
        <w:br/>
      </w:r>
    </w:p>
    <w:p w14:paraId="5E075E41" w14:textId="451DD5EC" w:rsidR="00C541B3" w:rsidRPr="00C541B3" w:rsidRDefault="00265955" w:rsidP="00C541B3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service helped Amazon address the issue of orders getting cancelled due to incorrect handling of </w:t>
      </w:r>
      <w:r w:rsidR="00CC6B62">
        <w:rPr>
          <w:color w:val="auto"/>
          <w:sz w:val="22"/>
          <w:szCs w:val="22"/>
        </w:rPr>
        <w:br/>
      </w:r>
      <w:r w:rsidR="00CC6B62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 xml:space="preserve">address updates, thus </w:t>
      </w:r>
      <w:r w:rsidR="00F466C2">
        <w:rPr>
          <w:color w:val="auto"/>
          <w:sz w:val="22"/>
          <w:szCs w:val="22"/>
        </w:rPr>
        <w:t>saving Amazon 9B$/year and avoiding the loss of 127k subscriptions every year.</w:t>
      </w:r>
      <w:r w:rsidR="00DC7A80">
        <w:rPr>
          <w:color w:val="auto"/>
          <w:sz w:val="22"/>
          <w:szCs w:val="22"/>
        </w:rPr>
        <w:br/>
      </w:r>
    </w:p>
    <w:p w14:paraId="5588D3C7" w14:textId="1489AEC0" w:rsidR="00357954" w:rsidRPr="005C485A" w:rsidRDefault="00357954" w:rsidP="00C541B3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>(</w:t>
      </w:r>
      <w:r w:rsidRPr="005C485A">
        <w:rPr>
          <w:rFonts w:asciiTheme="minorHAnsi" w:hAnsiTheme="minorHAnsi"/>
          <w:b/>
          <w:color w:val="auto"/>
          <w:sz w:val="22"/>
          <w:szCs w:val="22"/>
        </w:rPr>
        <w:t>M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>icrosoft technology centre, bangalore)</w:t>
      </w:r>
      <w:r w:rsidRPr="005C485A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 xml:space="preserve">  </w:t>
      </w:r>
      <w:r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649A6720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</w:p>
    <w:p w14:paraId="66A58EE1" w14:textId="5C5EC709" w:rsidR="000E369D" w:rsidRPr="00451F65" w:rsidRDefault="000E369D" w:rsidP="00E836F6">
      <w:pPr>
        <w:spacing w:line="240" w:lineRule="auto"/>
        <w:jc w:val="center"/>
        <w:rPr>
          <w:color w:val="0070C0"/>
          <w:u w:val="single"/>
        </w:rPr>
      </w:pPr>
      <w:r w:rsidRPr="00451F65">
        <w:rPr>
          <w:rStyle w:val="Heading1Char"/>
          <w:color w:val="0070C0"/>
          <w:sz w:val="24"/>
          <w:szCs w:val="24"/>
          <w:u w:val="single"/>
        </w:rPr>
        <w:t>SKILLS</w:t>
      </w:r>
    </w:p>
    <w:p w14:paraId="263B5F39" w14:textId="015C3F6F" w:rsidR="00581B8B" w:rsidRDefault="00581B8B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Programming Languages</w:t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: Python, C, C++, CUDA</w:t>
      </w:r>
      <w:r w:rsidR="006F3334">
        <w:rPr>
          <w:color w:val="auto"/>
          <w:sz w:val="22"/>
          <w:szCs w:val="22"/>
        </w:rPr>
        <w:t>, Java</w:t>
      </w:r>
    </w:p>
    <w:p w14:paraId="104044FE" w14:textId="7A8A775A" w:rsidR="00581B8B" w:rsidRDefault="00581B8B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Web Technologies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: HTML5, CSS3, JavaScript,</w:t>
      </w:r>
      <w:r w:rsidR="006F3334">
        <w:rPr>
          <w:color w:val="auto"/>
          <w:sz w:val="22"/>
          <w:szCs w:val="22"/>
        </w:rPr>
        <w:t xml:space="preserve"> Spring</w:t>
      </w:r>
    </w:p>
    <w:p w14:paraId="76BA0C78" w14:textId="34C1B627" w:rsidR="00581B8B" w:rsidRDefault="00581B8B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Database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: </w:t>
      </w:r>
      <w:r w:rsidR="006F3334">
        <w:rPr>
          <w:color w:val="auto"/>
          <w:sz w:val="22"/>
          <w:szCs w:val="22"/>
        </w:rPr>
        <w:t>DynamoDB</w:t>
      </w:r>
      <w:r>
        <w:rPr>
          <w:color w:val="auto"/>
          <w:sz w:val="22"/>
          <w:szCs w:val="22"/>
        </w:rPr>
        <w:t>, PostgreSQL</w:t>
      </w:r>
    </w:p>
    <w:p w14:paraId="599688EB" w14:textId="18306799" w:rsidR="00DF3AFC" w:rsidRDefault="00F00F95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Others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: </w:t>
      </w:r>
      <w:r w:rsidR="00E93FE1">
        <w:rPr>
          <w:color w:val="auto"/>
          <w:sz w:val="22"/>
          <w:szCs w:val="22"/>
        </w:rPr>
        <w:t xml:space="preserve">Amazon Tools, </w:t>
      </w:r>
      <w:r>
        <w:rPr>
          <w:color w:val="auto"/>
          <w:sz w:val="22"/>
          <w:szCs w:val="22"/>
        </w:rPr>
        <w:t>AppleScript, Shell Script, GitHub</w:t>
      </w:r>
      <w:r w:rsidR="00F3018C">
        <w:rPr>
          <w:color w:val="auto"/>
          <w:sz w:val="22"/>
          <w:szCs w:val="22"/>
        </w:rPr>
        <w:t>, NVidia Visual Profiler</w:t>
      </w:r>
    </w:p>
    <w:p w14:paraId="12731C15" w14:textId="5E27849B" w:rsidR="00AA54DC" w:rsidRPr="00DF3AFC" w:rsidRDefault="00DF3AFC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7030A0"/>
          <w:sz w:val="22"/>
          <w:szCs w:val="22"/>
        </w:rPr>
      </w:pPr>
      <w:r>
        <w:rPr>
          <w:b/>
          <w:color w:val="auto"/>
          <w:sz w:val="22"/>
          <w:szCs w:val="22"/>
        </w:rPr>
        <w:t>GitHub Link</w:t>
      </w:r>
      <w:r w:rsidRPr="00DF3AF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: </w:t>
      </w:r>
      <w:r w:rsidRPr="00DF3AFC">
        <w:rPr>
          <w:color w:val="7030A0"/>
          <w:sz w:val="22"/>
          <w:szCs w:val="22"/>
        </w:rPr>
        <w:t>https://github.com/sourabhshenoy</w:t>
      </w:r>
    </w:p>
    <w:p w14:paraId="2CC260DE" w14:textId="77777777" w:rsidR="00E836F6" w:rsidRPr="00451F65" w:rsidRDefault="000E369D" w:rsidP="00E836F6">
      <w:pPr>
        <w:spacing w:line="220" w:lineRule="exact"/>
        <w:jc w:val="center"/>
        <w:rPr>
          <w:rStyle w:val="Heading1Char"/>
          <w:color w:val="0070C0"/>
          <w:sz w:val="24"/>
          <w:szCs w:val="24"/>
          <w:u w:val="single"/>
        </w:rPr>
      </w:pPr>
      <w:r w:rsidRPr="00451F65">
        <w:rPr>
          <w:rStyle w:val="Heading1Char"/>
          <w:color w:val="0070C0"/>
          <w:sz w:val="24"/>
          <w:szCs w:val="24"/>
          <w:u w:val="single"/>
        </w:rPr>
        <w:t>MAJOR PROJECTS</w:t>
      </w:r>
    </w:p>
    <w:p w14:paraId="3F27A4D0" w14:textId="07E0BCB7" w:rsidR="004334D0" w:rsidRPr="0020172A" w:rsidRDefault="004334D0" w:rsidP="00E836F6">
      <w:pPr>
        <w:spacing w:line="220" w:lineRule="exact"/>
        <w:jc w:val="center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SOURCE CODE CLASSIFIER USING NLPTOOLS</w:t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  <w:t xml:space="preserve">  </w:t>
      </w:r>
      <w:r w:rsidRPr="00436BC8">
        <w:rPr>
          <w:color w:val="auto"/>
          <w:sz w:val="22"/>
          <w:szCs w:val="22"/>
        </w:rPr>
        <w:t xml:space="preserve">               </w:t>
      </w:r>
      <w:r w:rsidR="00B72D7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                              </w:t>
      </w:r>
      <w:r w:rsidR="00B72D78">
        <w:rPr>
          <w:color w:val="auto"/>
          <w:sz w:val="22"/>
          <w:szCs w:val="22"/>
        </w:rPr>
        <w:t xml:space="preserve">   FALL </w:t>
      </w:r>
      <w:r>
        <w:rPr>
          <w:color w:val="auto"/>
          <w:sz w:val="22"/>
          <w:szCs w:val="22"/>
        </w:rPr>
        <w:t>2016</w:t>
      </w:r>
    </w:p>
    <w:p w14:paraId="6EEA86D1" w14:textId="156041FB" w:rsidR="004334D0" w:rsidRPr="00CA55A1" w:rsidRDefault="004334D0" w:rsidP="004334D0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extension to PopClip, a popular Mac app, that can automatically identify the highlighted code </w:t>
      </w:r>
      <w:r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br/>
        <w:t>snippet</w:t>
      </w:r>
      <w:r w:rsidR="003D74F3">
        <w:rPr>
          <w:color w:val="auto"/>
          <w:sz w:val="22"/>
          <w:szCs w:val="22"/>
        </w:rPr>
        <w:t xml:space="preserve"> (In 13 languages)</w:t>
      </w:r>
      <w:r>
        <w:rPr>
          <w:color w:val="auto"/>
          <w:sz w:val="22"/>
          <w:szCs w:val="22"/>
        </w:rPr>
        <w:t xml:space="preserve"> and execute it online or locally. Language</w:t>
      </w:r>
      <w:r w:rsidR="009B07F9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Used: </w:t>
      </w:r>
      <w:r w:rsidRPr="00AD1495">
        <w:rPr>
          <w:b/>
          <w:color w:val="auto"/>
          <w:sz w:val="22"/>
          <w:szCs w:val="22"/>
        </w:rPr>
        <w:t>PHP, AppleScript</w:t>
      </w:r>
      <w:r w:rsidR="00BC1C6C">
        <w:rPr>
          <w:b/>
          <w:color w:val="auto"/>
          <w:sz w:val="22"/>
          <w:szCs w:val="22"/>
        </w:rPr>
        <w:br/>
      </w:r>
    </w:p>
    <w:p w14:paraId="2D8953C9" w14:textId="6134AF86" w:rsidR="00632FD9" w:rsidRPr="0020172A" w:rsidRDefault="00BE5B4F" w:rsidP="00D4526D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22A904F8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 w:rsidR="00B72D78"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</w:r>
      <w:r w:rsidR="003A57E7">
        <w:rPr>
          <w:color w:val="auto"/>
          <w:sz w:val="22"/>
          <w:szCs w:val="22"/>
        </w:rPr>
        <w:t xml:space="preserve">   </w:t>
      </w:r>
      <w:r w:rsidR="00B72D7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2613C52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  <w:r w:rsidR="00AC6197">
        <w:rPr>
          <w:b/>
          <w:color w:val="auto"/>
          <w:sz w:val="22"/>
          <w:szCs w:val="22"/>
        </w:rPr>
        <w:t>, OpenMP, MPI</w:t>
      </w:r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0D33E559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</w:t>
      </w:r>
      <w:r w:rsidR="00A42198">
        <w:rPr>
          <w:color w:val="auto"/>
          <w:sz w:val="22"/>
          <w:szCs w:val="22"/>
        </w:rPr>
        <w:t xml:space="preserve"> (ISPDC)</w:t>
      </w:r>
      <w:r>
        <w:rPr>
          <w:color w:val="auto"/>
          <w:sz w:val="22"/>
          <w:szCs w:val="22"/>
        </w:rPr>
        <w:t>, 2016, held in China.</w:t>
      </w:r>
    </w:p>
    <w:p w14:paraId="55B1BEE2" w14:textId="00C2F264" w:rsidR="009F7B42" w:rsidRPr="009F7B42" w:rsidRDefault="00186F4E" w:rsidP="009F7B42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4"/>
          <w:szCs w:val="24"/>
        </w:rPr>
      </w:pPr>
      <w:r w:rsidRPr="008243EC">
        <w:rPr>
          <w:color w:val="auto"/>
          <w:sz w:val="22"/>
          <w:szCs w:val="22"/>
        </w:rPr>
        <w:t xml:space="preserve">Won IEEE TCPP award for “Best Poster”. </w:t>
      </w:r>
      <w:r w:rsidR="000E369D">
        <w:rPr>
          <w:color w:val="auto"/>
          <w:sz w:val="22"/>
          <w:szCs w:val="22"/>
        </w:rPr>
        <w:t>R</w:t>
      </w:r>
      <w:r w:rsidRPr="008243EC">
        <w:rPr>
          <w:color w:val="auto"/>
          <w:sz w:val="22"/>
          <w:szCs w:val="22"/>
        </w:rPr>
        <w:t xml:space="preserve">eceived scholarship from </w:t>
      </w:r>
      <w:r w:rsidR="00552035" w:rsidRPr="000D0723">
        <w:rPr>
          <w:b/>
          <w:color w:val="auto"/>
          <w:sz w:val="22"/>
          <w:szCs w:val="22"/>
        </w:rPr>
        <w:t xml:space="preserve">IEEE </w:t>
      </w:r>
      <w:r w:rsidRPr="000D0723">
        <w:rPr>
          <w:b/>
          <w:color w:val="auto"/>
          <w:sz w:val="22"/>
          <w:szCs w:val="22"/>
        </w:rPr>
        <w:t>HiPC</w:t>
      </w:r>
      <w:r w:rsidR="000D0723">
        <w:rPr>
          <w:color w:val="auto"/>
          <w:sz w:val="22"/>
          <w:szCs w:val="22"/>
        </w:rPr>
        <w:t xml:space="preserve">, </w:t>
      </w:r>
      <w:r w:rsidR="009F7B42">
        <w:rPr>
          <w:b/>
          <w:color w:val="auto"/>
          <w:sz w:val="22"/>
          <w:szCs w:val="22"/>
        </w:rPr>
        <w:t>National Science</w:t>
      </w:r>
      <w:r w:rsidR="000E369D">
        <w:rPr>
          <w:b/>
          <w:color w:val="auto"/>
          <w:sz w:val="22"/>
          <w:szCs w:val="22"/>
        </w:rPr>
        <w:t xml:space="preserve"> </w:t>
      </w:r>
      <w:r w:rsidR="009F7B42">
        <w:rPr>
          <w:b/>
          <w:color w:val="auto"/>
          <w:sz w:val="22"/>
          <w:szCs w:val="22"/>
        </w:rPr>
        <w:br/>
      </w:r>
    </w:p>
    <w:p w14:paraId="1D5A16B3" w14:textId="04DC7A04" w:rsidR="00F4217E" w:rsidRPr="000D0723" w:rsidRDefault="000D0723" w:rsidP="009F7B42">
      <w:pPr>
        <w:pStyle w:val="ListParagraph"/>
        <w:spacing w:line="200" w:lineRule="exact"/>
        <w:rPr>
          <w:color w:val="auto"/>
          <w:sz w:val="24"/>
          <w:szCs w:val="24"/>
        </w:rPr>
      </w:pPr>
      <w:r w:rsidRPr="000D0723">
        <w:rPr>
          <w:b/>
          <w:color w:val="auto"/>
          <w:sz w:val="22"/>
          <w:szCs w:val="22"/>
        </w:rPr>
        <w:lastRenderedPageBreak/>
        <w:t>Foundation (NSF)</w:t>
      </w:r>
      <w:r w:rsidR="00186F4E" w:rsidRPr="008243EC">
        <w:rPr>
          <w:color w:val="auto"/>
          <w:sz w:val="22"/>
          <w:szCs w:val="22"/>
        </w:rPr>
        <w:t xml:space="preserve"> </w:t>
      </w:r>
      <w:r w:rsidR="00C4095C">
        <w:rPr>
          <w:color w:val="auto"/>
          <w:sz w:val="22"/>
          <w:szCs w:val="22"/>
        </w:rPr>
        <w:t>and TEQUIP program of</w:t>
      </w:r>
      <w:r w:rsidR="009F7B42">
        <w:rPr>
          <w:color w:val="auto"/>
          <w:sz w:val="22"/>
          <w:szCs w:val="22"/>
        </w:rPr>
        <w:t xml:space="preserve"> </w:t>
      </w:r>
      <w:r w:rsidR="00C4095C" w:rsidRPr="0002545B">
        <w:rPr>
          <w:b/>
          <w:color w:val="auto"/>
          <w:sz w:val="22"/>
          <w:szCs w:val="22"/>
        </w:rPr>
        <w:t>World Bank</w:t>
      </w:r>
      <w:r>
        <w:rPr>
          <w:color w:val="auto"/>
          <w:sz w:val="22"/>
          <w:szCs w:val="22"/>
        </w:rPr>
        <w:t xml:space="preserve"> amounting to around $2</w:t>
      </w:r>
      <w:r w:rsidR="0000714F">
        <w:rPr>
          <w:color w:val="auto"/>
          <w:sz w:val="22"/>
          <w:szCs w:val="22"/>
        </w:rPr>
        <w:t>000</w:t>
      </w:r>
    </w:p>
    <w:sectPr w:rsidR="00F4217E" w:rsidRPr="000D0723" w:rsidSect="008A3D6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8763D" w14:textId="77777777" w:rsidR="00CF6441" w:rsidRDefault="00CF6441">
      <w:pPr>
        <w:spacing w:before="0" w:after="0" w:line="240" w:lineRule="auto"/>
      </w:pPr>
      <w:r>
        <w:separator/>
      </w:r>
    </w:p>
  </w:endnote>
  <w:endnote w:type="continuationSeparator" w:id="0">
    <w:p w14:paraId="49054EBE" w14:textId="77777777" w:rsidR="00CF6441" w:rsidRDefault="00CF64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71351" w14:textId="77777777" w:rsidR="00CF6441" w:rsidRDefault="00CF6441">
      <w:pPr>
        <w:spacing w:before="0" w:after="0" w:line="240" w:lineRule="auto"/>
      </w:pPr>
      <w:r>
        <w:separator/>
      </w:r>
    </w:p>
  </w:footnote>
  <w:footnote w:type="continuationSeparator" w:id="0">
    <w:p w14:paraId="320EBE95" w14:textId="77777777" w:rsidR="00CF6441" w:rsidRDefault="00CF64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A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0934"/>
    <w:rsid w:val="00001460"/>
    <w:rsid w:val="0000714F"/>
    <w:rsid w:val="00007D90"/>
    <w:rsid w:val="00017727"/>
    <w:rsid w:val="000253B5"/>
    <w:rsid w:val="0002545B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0A7E"/>
    <w:rsid w:val="000B194C"/>
    <w:rsid w:val="000B2F00"/>
    <w:rsid w:val="000B4896"/>
    <w:rsid w:val="000B4E72"/>
    <w:rsid w:val="000C07FA"/>
    <w:rsid w:val="000C09B9"/>
    <w:rsid w:val="000D0723"/>
    <w:rsid w:val="000D6338"/>
    <w:rsid w:val="000E369D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6D59"/>
    <w:rsid w:val="0016770C"/>
    <w:rsid w:val="00174EE8"/>
    <w:rsid w:val="00177790"/>
    <w:rsid w:val="00184FB5"/>
    <w:rsid w:val="00186F4E"/>
    <w:rsid w:val="00192F2D"/>
    <w:rsid w:val="001931F0"/>
    <w:rsid w:val="00194C6A"/>
    <w:rsid w:val="0019699B"/>
    <w:rsid w:val="001A1B24"/>
    <w:rsid w:val="001A20F1"/>
    <w:rsid w:val="001A6C69"/>
    <w:rsid w:val="001B1CF1"/>
    <w:rsid w:val="001C1BEC"/>
    <w:rsid w:val="001C3EA4"/>
    <w:rsid w:val="001D129B"/>
    <w:rsid w:val="001D3A38"/>
    <w:rsid w:val="001D7102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385C"/>
    <w:rsid w:val="002158EA"/>
    <w:rsid w:val="00223CBE"/>
    <w:rsid w:val="00223D82"/>
    <w:rsid w:val="002305DD"/>
    <w:rsid w:val="002341B8"/>
    <w:rsid w:val="00234960"/>
    <w:rsid w:val="00237E01"/>
    <w:rsid w:val="0024094B"/>
    <w:rsid w:val="00243313"/>
    <w:rsid w:val="002433FB"/>
    <w:rsid w:val="0025012E"/>
    <w:rsid w:val="00262D66"/>
    <w:rsid w:val="0026575E"/>
    <w:rsid w:val="00265955"/>
    <w:rsid w:val="0026727B"/>
    <w:rsid w:val="0026764E"/>
    <w:rsid w:val="002709BF"/>
    <w:rsid w:val="00271E45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16ABF"/>
    <w:rsid w:val="00321B72"/>
    <w:rsid w:val="00330787"/>
    <w:rsid w:val="0033368E"/>
    <w:rsid w:val="003349F5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5AA3"/>
    <w:rsid w:val="003A61BE"/>
    <w:rsid w:val="003A650C"/>
    <w:rsid w:val="003B1969"/>
    <w:rsid w:val="003B59EB"/>
    <w:rsid w:val="003B6292"/>
    <w:rsid w:val="003C0D4F"/>
    <w:rsid w:val="003D1AAD"/>
    <w:rsid w:val="003D74F3"/>
    <w:rsid w:val="003E5AA8"/>
    <w:rsid w:val="003F053B"/>
    <w:rsid w:val="003F3260"/>
    <w:rsid w:val="003F5F1B"/>
    <w:rsid w:val="00403048"/>
    <w:rsid w:val="00404085"/>
    <w:rsid w:val="004071DF"/>
    <w:rsid w:val="0041139B"/>
    <w:rsid w:val="00414819"/>
    <w:rsid w:val="00422260"/>
    <w:rsid w:val="004228D3"/>
    <w:rsid w:val="004334D0"/>
    <w:rsid w:val="00434ACD"/>
    <w:rsid w:val="00436BC8"/>
    <w:rsid w:val="00447ED4"/>
    <w:rsid w:val="00451F65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04004"/>
    <w:rsid w:val="00522F76"/>
    <w:rsid w:val="00523D51"/>
    <w:rsid w:val="00541C74"/>
    <w:rsid w:val="00552035"/>
    <w:rsid w:val="005616A3"/>
    <w:rsid w:val="00570571"/>
    <w:rsid w:val="00572714"/>
    <w:rsid w:val="00573264"/>
    <w:rsid w:val="00581B8B"/>
    <w:rsid w:val="00583178"/>
    <w:rsid w:val="00584903"/>
    <w:rsid w:val="005950F4"/>
    <w:rsid w:val="005A746C"/>
    <w:rsid w:val="005B0356"/>
    <w:rsid w:val="005B34D0"/>
    <w:rsid w:val="005B775A"/>
    <w:rsid w:val="005C485A"/>
    <w:rsid w:val="005D795D"/>
    <w:rsid w:val="005D79BF"/>
    <w:rsid w:val="005D7F72"/>
    <w:rsid w:val="005F1291"/>
    <w:rsid w:val="005F2746"/>
    <w:rsid w:val="005F3FCE"/>
    <w:rsid w:val="0060293B"/>
    <w:rsid w:val="00604C39"/>
    <w:rsid w:val="006144C0"/>
    <w:rsid w:val="00617C0A"/>
    <w:rsid w:val="00620593"/>
    <w:rsid w:val="006217F5"/>
    <w:rsid w:val="00622266"/>
    <w:rsid w:val="00632DDC"/>
    <w:rsid w:val="00632FD9"/>
    <w:rsid w:val="00640C0D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10C5"/>
    <w:rsid w:val="006D3FE9"/>
    <w:rsid w:val="006D5DCD"/>
    <w:rsid w:val="006E0198"/>
    <w:rsid w:val="006E3450"/>
    <w:rsid w:val="006E3A7C"/>
    <w:rsid w:val="006E7D9A"/>
    <w:rsid w:val="006F14C9"/>
    <w:rsid w:val="006F3334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A7734"/>
    <w:rsid w:val="007B3B36"/>
    <w:rsid w:val="007B4534"/>
    <w:rsid w:val="007B628F"/>
    <w:rsid w:val="007B6E01"/>
    <w:rsid w:val="007C0748"/>
    <w:rsid w:val="007D3D94"/>
    <w:rsid w:val="007E156D"/>
    <w:rsid w:val="007E2DA3"/>
    <w:rsid w:val="007E471E"/>
    <w:rsid w:val="007E4C63"/>
    <w:rsid w:val="007E6049"/>
    <w:rsid w:val="007F03FB"/>
    <w:rsid w:val="007F34F4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089C"/>
    <w:rsid w:val="00984315"/>
    <w:rsid w:val="00984D07"/>
    <w:rsid w:val="00986445"/>
    <w:rsid w:val="009932ED"/>
    <w:rsid w:val="00997D5D"/>
    <w:rsid w:val="009B07F9"/>
    <w:rsid w:val="009B22B1"/>
    <w:rsid w:val="009B613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9F7B42"/>
    <w:rsid w:val="00A020B8"/>
    <w:rsid w:val="00A04477"/>
    <w:rsid w:val="00A07019"/>
    <w:rsid w:val="00A12B53"/>
    <w:rsid w:val="00A17310"/>
    <w:rsid w:val="00A211FF"/>
    <w:rsid w:val="00A27E9B"/>
    <w:rsid w:val="00A3067F"/>
    <w:rsid w:val="00A31CB2"/>
    <w:rsid w:val="00A33D25"/>
    <w:rsid w:val="00A368C4"/>
    <w:rsid w:val="00A40D49"/>
    <w:rsid w:val="00A42198"/>
    <w:rsid w:val="00A42799"/>
    <w:rsid w:val="00A454B7"/>
    <w:rsid w:val="00A54EDE"/>
    <w:rsid w:val="00A6091F"/>
    <w:rsid w:val="00A67513"/>
    <w:rsid w:val="00A71FB7"/>
    <w:rsid w:val="00A8033E"/>
    <w:rsid w:val="00A87531"/>
    <w:rsid w:val="00A87AEA"/>
    <w:rsid w:val="00A9283C"/>
    <w:rsid w:val="00A9687B"/>
    <w:rsid w:val="00A976F3"/>
    <w:rsid w:val="00AA13E3"/>
    <w:rsid w:val="00AA156B"/>
    <w:rsid w:val="00AA232F"/>
    <w:rsid w:val="00AA5116"/>
    <w:rsid w:val="00AA54DC"/>
    <w:rsid w:val="00AA5D69"/>
    <w:rsid w:val="00AB0434"/>
    <w:rsid w:val="00AB62C1"/>
    <w:rsid w:val="00AC5DEE"/>
    <w:rsid w:val="00AC6197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54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2D78"/>
    <w:rsid w:val="00B73539"/>
    <w:rsid w:val="00B7376E"/>
    <w:rsid w:val="00B7605C"/>
    <w:rsid w:val="00B804B9"/>
    <w:rsid w:val="00B82FF4"/>
    <w:rsid w:val="00B8329D"/>
    <w:rsid w:val="00B83F18"/>
    <w:rsid w:val="00B9044E"/>
    <w:rsid w:val="00B95641"/>
    <w:rsid w:val="00BA4F3C"/>
    <w:rsid w:val="00BB0268"/>
    <w:rsid w:val="00BB09AE"/>
    <w:rsid w:val="00BB106A"/>
    <w:rsid w:val="00BB3427"/>
    <w:rsid w:val="00BC1C6C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541B3"/>
    <w:rsid w:val="00C60345"/>
    <w:rsid w:val="00C61245"/>
    <w:rsid w:val="00C61B32"/>
    <w:rsid w:val="00C66969"/>
    <w:rsid w:val="00C70B47"/>
    <w:rsid w:val="00C71C44"/>
    <w:rsid w:val="00C764AD"/>
    <w:rsid w:val="00C77E1F"/>
    <w:rsid w:val="00C80CCA"/>
    <w:rsid w:val="00C8587E"/>
    <w:rsid w:val="00C87E54"/>
    <w:rsid w:val="00C93CD3"/>
    <w:rsid w:val="00C9483E"/>
    <w:rsid w:val="00C948E4"/>
    <w:rsid w:val="00CA14ED"/>
    <w:rsid w:val="00CA55A1"/>
    <w:rsid w:val="00CB0701"/>
    <w:rsid w:val="00CB7073"/>
    <w:rsid w:val="00CC2ED6"/>
    <w:rsid w:val="00CC6189"/>
    <w:rsid w:val="00CC6B62"/>
    <w:rsid w:val="00CD0717"/>
    <w:rsid w:val="00CE067D"/>
    <w:rsid w:val="00CE6D87"/>
    <w:rsid w:val="00CF0262"/>
    <w:rsid w:val="00CF040E"/>
    <w:rsid w:val="00CF6441"/>
    <w:rsid w:val="00CF73D3"/>
    <w:rsid w:val="00D00572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72850"/>
    <w:rsid w:val="00D84F97"/>
    <w:rsid w:val="00D9476A"/>
    <w:rsid w:val="00DB0E0D"/>
    <w:rsid w:val="00DB3270"/>
    <w:rsid w:val="00DB6894"/>
    <w:rsid w:val="00DC3378"/>
    <w:rsid w:val="00DC6102"/>
    <w:rsid w:val="00DC7A80"/>
    <w:rsid w:val="00DD1E15"/>
    <w:rsid w:val="00DE41FF"/>
    <w:rsid w:val="00DE62E7"/>
    <w:rsid w:val="00DF2736"/>
    <w:rsid w:val="00DF2BA5"/>
    <w:rsid w:val="00DF3AFC"/>
    <w:rsid w:val="00E20461"/>
    <w:rsid w:val="00E20915"/>
    <w:rsid w:val="00E238A1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76746"/>
    <w:rsid w:val="00E82D35"/>
    <w:rsid w:val="00E836F6"/>
    <w:rsid w:val="00E86E68"/>
    <w:rsid w:val="00E92013"/>
    <w:rsid w:val="00E93FE1"/>
    <w:rsid w:val="00E96C3D"/>
    <w:rsid w:val="00E97F8D"/>
    <w:rsid w:val="00EA5CC0"/>
    <w:rsid w:val="00EA7C10"/>
    <w:rsid w:val="00EC481A"/>
    <w:rsid w:val="00ED1052"/>
    <w:rsid w:val="00ED29C9"/>
    <w:rsid w:val="00EE1EA7"/>
    <w:rsid w:val="00EE72E2"/>
    <w:rsid w:val="00EF12A0"/>
    <w:rsid w:val="00EF19D1"/>
    <w:rsid w:val="00EF1E9D"/>
    <w:rsid w:val="00F00F95"/>
    <w:rsid w:val="00F048FF"/>
    <w:rsid w:val="00F10CFC"/>
    <w:rsid w:val="00F11B82"/>
    <w:rsid w:val="00F143B0"/>
    <w:rsid w:val="00F255AE"/>
    <w:rsid w:val="00F270A7"/>
    <w:rsid w:val="00F3018C"/>
    <w:rsid w:val="00F346AF"/>
    <w:rsid w:val="00F377ED"/>
    <w:rsid w:val="00F4217E"/>
    <w:rsid w:val="00F4471A"/>
    <w:rsid w:val="00F466C2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06C9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C0D50CC2-E3EC-8B47-80AE-DBA96071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0</TotalTime>
  <Pages>2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2</cp:revision>
  <cp:lastPrinted>2016-11-29T23:04:00Z</cp:lastPrinted>
  <dcterms:created xsi:type="dcterms:W3CDTF">2017-07-30T23:05:00Z</dcterms:created>
  <dcterms:modified xsi:type="dcterms:W3CDTF">2017-07-30T23:05:00Z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